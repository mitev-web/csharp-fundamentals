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95E" w:rsidRDefault="0092595E" w:rsidP="0092595E">
      <w:pPr>
        <w:pStyle w:val="Heading1"/>
        <w:jc w:val="center"/>
      </w:pPr>
      <w:bookmarkStart w:id="0" w:name="OLE_LINK1"/>
      <w:bookmarkStart w:id="1" w:name="OLE_LINK2"/>
      <w:bookmarkStart w:id="2" w:name="_GoBack"/>
      <w:bookmarkEnd w:id="2"/>
      <w:r>
        <w:t>Fundamentals of C# Programming</w:t>
      </w:r>
      <w:bookmarkEnd w:id="0"/>
      <w:bookmarkEnd w:id="1"/>
      <w:r>
        <w:t xml:space="preserve"> – Intermediate Exam – March 2010</w:t>
      </w:r>
    </w:p>
    <w:p w:rsidR="0007452E" w:rsidRDefault="0007452E" w:rsidP="0007452E">
      <w:pPr>
        <w:pStyle w:val="Heading2"/>
        <w:spacing w:before="120"/>
        <w:jc w:val="center"/>
      </w:pPr>
      <w:r>
        <w:t>Variant 2</w:t>
      </w:r>
    </w:p>
    <w:p w:rsidR="007D7773" w:rsidRDefault="0092595E" w:rsidP="0092595E">
      <w:pPr>
        <w:pStyle w:val="Heading2"/>
      </w:pPr>
      <w:r>
        <w:t>Problem 1</w:t>
      </w:r>
      <w:r w:rsidR="00A961FC">
        <w:t xml:space="preserve"> – Bitwise </w:t>
      </w:r>
      <w:r w:rsidR="00832F98">
        <w:t>Split</w:t>
      </w:r>
    </w:p>
    <w:p w:rsidR="00946555" w:rsidRDefault="00C2787B" w:rsidP="0092595E">
      <w:r>
        <w:t xml:space="preserve">Write a program that reads </w:t>
      </w:r>
      <w:r w:rsidR="00FF52B8">
        <w:t xml:space="preserve">from the console </w:t>
      </w:r>
      <w:r>
        <w:t>a</w:t>
      </w:r>
      <w:r w:rsidR="00605D5F">
        <w:t>n integer</w:t>
      </w:r>
      <w:r>
        <w:t xml:space="preserve"> number </w:t>
      </w:r>
      <w:r w:rsidRPr="00C2787B">
        <w:rPr>
          <w:b/>
        </w:rPr>
        <w:t>n</w:t>
      </w:r>
      <w:r>
        <w:t xml:space="preserve"> (</w:t>
      </w:r>
      <w:r w:rsidR="00832F98">
        <w:t>0</w:t>
      </w:r>
      <w:r>
        <w:t>&lt;</w:t>
      </w:r>
      <w:r w:rsidRPr="00C2787B">
        <w:rPr>
          <w:b/>
        </w:rPr>
        <w:t>n</w:t>
      </w:r>
      <w:r w:rsidR="00144828">
        <w:t xml:space="preserve">&lt;1000), </w:t>
      </w:r>
      <w:r w:rsidR="00FF52B8">
        <w:t xml:space="preserve">a </w:t>
      </w:r>
      <w:r>
        <w:t>sequence</w:t>
      </w:r>
      <w:r w:rsidR="008F4BF1">
        <w:t xml:space="preserve"> </w:t>
      </w:r>
      <w:r w:rsidR="00A242BA">
        <w:rPr>
          <w:b/>
          <w:noProof/>
        </w:rPr>
        <w:t>b[]</w:t>
      </w:r>
      <w:r w:rsidR="00A242BA">
        <w:t xml:space="preserve"> </w:t>
      </w:r>
      <w:r>
        <w:t>o</w:t>
      </w:r>
      <w:r w:rsidR="00FF52B8">
        <w:t xml:space="preserve">f </w:t>
      </w:r>
      <w:r w:rsidR="00FF52B8" w:rsidRPr="00FF52B8">
        <w:rPr>
          <w:b/>
        </w:rPr>
        <w:t>n</w:t>
      </w:r>
      <w:r w:rsidR="00FF52B8">
        <w:t xml:space="preserve"> </w:t>
      </w:r>
      <w:r w:rsidR="008F4BF1">
        <w:t>bytes (</w:t>
      </w:r>
      <w:r w:rsidR="00D9323B">
        <w:t xml:space="preserve">integer </w:t>
      </w:r>
      <w:r w:rsidR="008F4BF1">
        <w:t>numbers</w:t>
      </w:r>
      <w:r w:rsidR="00FF52B8">
        <w:t xml:space="preserve"> in the range </w:t>
      </w:r>
      <w:r w:rsidR="00FF52B8">
        <w:rPr>
          <w:noProof/>
        </w:rPr>
        <w:t>[0..255]</w:t>
      </w:r>
      <w:r w:rsidR="008F4BF1">
        <w:rPr>
          <w:noProof/>
        </w:rPr>
        <w:t>)</w:t>
      </w:r>
      <w:r w:rsidR="00FF52B8">
        <w:t xml:space="preserve"> and a</w:t>
      </w:r>
      <w:r w:rsidR="00D9323B">
        <w:t>n integer</w:t>
      </w:r>
      <w:r w:rsidR="00FF52B8">
        <w:t xml:space="preserve"> </w:t>
      </w:r>
      <w:r w:rsidR="00144828">
        <w:t>number</w:t>
      </w:r>
      <w:r w:rsidR="00FF52B8">
        <w:t xml:space="preserve"> </w:t>
      </w:r>
      <w:r w:rsidR="00FF52B8" w:rsidRPr="00FF52B8">
        <w:rPr>
          <w:b/>
        </w:rPr>
        <w:t>k</w:t>
      </w:r>
      <w:r w:rsidR="00FF52B8">
        <w:t xml:space="preserve"> in the range </w:t>
      </w:r>
      <w:r w:rsidR="00FF52B8">
        <w:rPr>
          <w:noProof/>
        </w:rPr>
        <w:t>[</w:t>
      </w:r>
      <w:r w:rsidR="00144828">
        <w:rPr>
          <w:noProof/>
        </w:rPr>
        <w:t>1</w:t>
      </w:r>
      <w:r w:rsidR="00FF52B8">
        <w:rPr>
          <w:noProof/>
        </w:rPr>
        <w:t>..</w:t>
      </w:r>
      <w:r w:rsidR="00E5028E">
        <w:rPr>
          <w:noProof/>
        </w:rPr>
        <w:t>50</w:t>
      </w:r>
      <w:r w:rsidR="00FF52B8">
        <w:rPr>
          <w:noProof/>
        </w:rPr>
        <w:t>].</w:t>
      </w:r>
      <w:r w:rsidR="00A242BA">
        <w:t xml:space="preserve"> </w:t>
      </w:r>
      <w:r w:rsidR="00144828">
        <w:t xml:space="preserve">Consider the input sequence </w:t>
      </w:r>
      <w:r w:rsidR="00144828" w:rsidRPr="00144828">
        <w:rPr>
          <w:b/>
          <w:noProof/>
        </w:rPr>
        <w:t>b[]</w:t>
      </w:r>
      <w:r w:rsidR="00144828">
        <w:t xml:space="preserve"> as </w:t>
      </w:r>
      <w:r w:rsidR="00E5028E">
        <w:t xml:space="preserve">a </w:t>
      </w:r>
      <w:r w:rsidR="00144828">
        <w:t xml:space="preserve">sequence of bits. </w:t>
      </w:r>
      <w:r w:rsidR="00FA0138">
        <w:t xml:space="preserve">Your task is to </w:t>
      </w:r>
      <w:r w:rsidR="00144828">
        <w:t xml:space="preserve">split </w:t>
      </w:r>
      <w:r w:rsidR="002268C8" w:rsidRPr="002268C8">
        <w:rPr>
          <w:b/>
          <w:noProof/>
        </w:rPr>
        <w:t>b[]</w:t>
      </w:r>
      <w:r w:rsidR="00144828">
        <w:t xml:space="preserve"> into </w:t>
      </w:r>
      <w:r w:rsidR="00144828" w:rsidRPr="00144828">
        <w:rPr>
          <w:b/>
        </w:rPr>
        <w:t>k</w:t>
      </w:r>
      <w:r w:rsidR="00144828">
        <w:t xml:space="preserve"> sequences</w:t>
      </w:r>
      <w:r w:rsidR="007A7190">
        <w:t xml:space="preserve"> of bits</w:t>
      </w:r>
      <w:r w:rsidR="00144828">
        <w:t xml:space="preserve"> </w:t>
      </w:r>
      <w:r w:rsidR="00144828" w:rsidRPr="00144828">
        <w:rPr>
          <w:b/>
          <w:noProof/>
        </w:rPr>
        <w:t>s[0]</w:t>
      </w:r>
      <w:r w:rsidR="00144828">
        <w:rPr>
          <w:noProof/>
        </w:rPr>
        <w:t xml:space="preserve">, </w:t>
      </w:r>
      <w:r w:rsidR="00144828" w:rsidRPr="002268C8">
        <w:rPr>
          <w:b/>
          <w:noProof/>
        </w:rPr>
        <w:t>s[1]</w:t>
      </w:r>
      <w:r w:rsidR="00144828">
        <w:rPr>
          <w:noProof/>
        </w:rPr>
        <w:t>, …</w:t>
      </w:r>
      <w:r w:rsidR="002268C8">
        <w:rPr>
          <w:noProof/>
        </w:rPr>
        <w:t xml:space="preserve">, </w:t>
      </w:r>
      <w:r w:rsidR="00144828" w:rsidRPr="002268C8">
        <w:rPr>
          <w:b/>
          <w:noProof/>
        </w:rPr>
        <w:t>s[k-1]</w:t>
      </w:r>
      <w:r w:rsidR="00144828">
        <w:t xml:space="preserve"> so that the first </w:t>
      </w:r>
      <w:r w:rsidR="00810953">
        <w:t xml:space="preserve">(leftmost) </w:t>
      </w:r>
      <w:r w:rsidR="00144828">
        <w:t xml:space="preserve">bit </w:t>
      </w:r>
      <w:r w:rsidR="002268C8">
        <w:t xml:space="preserve">of </w:t>
      </w:r>
      <w:r w:rsidR="002268C8" w:rsidRPr="002268C8">
        <w:rPr>
          <w:b/>
          <w:noProof/>
        </w:rPr>
        <w:t>b[]</w:t>
      </w:r>
      <w:r w:rsidR="002268C8">
        <w:t xml:space="preserve"> is appended</w:t>
      </w:r>
      <w:r w:rsidR="00144828">
        <w:t xml:space="preserve"> to </w:t>
      </w:r>
      <w:r w:rsidR="00144828" w:rsidRPr="002268C8">
        <w:rPr>
          <w:b/>
          <w:noProof/>
        </w:rPr>
        <w:t>s[0]</w:t>
      </w:r>
      <w:r w:rsidR="00144828">
        <w:rPr>
          <w:noProof/>
        </w:rPr>
        <w:t>,</w:t>
      </w:r>
      <w:r w:rsidR="00144828">
        <w:t xml:space="preserve"> the second </w:t>
      </w:r>
      <w:r w:rsidR="008366B5">
        <w:t xml:space="preserve">– </w:t>
      </w:r>
      <w:r w:rsidR="00144828">
        <w:t xml:space="preserve">to </w:t>
      </w:r>
      <w:r w:rsidR="00144828" w:rsidRPr="002268C8">
        <w:rPr>
          <w:b/>
          <w:noProof/>
        </w:rPr>
        <w:t>s[1]</w:t>
      </w:r>
      <w:r w:rsidR="00144828">
        <w:rPr>
          <w:noProof/>
        </w:rPr>
        <w:t>,</w:t>
      </w:r>
      <w:r w:rsidR="00144828">
        <w:t xml:space="preserve"> </w:t>
      </w:r>
      <w:r w:rsidR="008366B5">
        <w:t xml:space="preserve">…, bit </w:t>
      </w:r>
      <w:r w:rsidR="00C706A2" w:rsidRPr="00C706A2">
        <w:rPr>
          <w:b/>
        </w:rPr>
        <w:t>(</w:t>
      </w:r>
      <w:r w:rsidR="008366B5" w:rsidRPr="00C706A2">
        <w:rPr>
          <w:b/>
        </w:rPr>
        <w:t>k-1</w:t>
      </w:r>
      <w:r w:rsidR="00C706A2" w:rsidRPr="00C706A2">
        <w:rPr>
          <w:b/>
        </w:rPr>
        <w:t>)</w:t>
      </w:r>
      <w:r w:rsidR="008366B5">
        <w:t xml:space="preserve"> – to </w:t>
      </w:r>
      <w:r w:rsidR="008366B5" w:rsidRPr="008366B5">
        <w:rPr>
          <w:b/>
        </w:rPr>
        <w:t>s[k-1]</w:t>
      </w:r>
      <w:r w:rsidR="008366B5">
        <w:t xml:space="preserve">, bit </w:t>
      </w:r>
      <w:r w:rsidR="008366B5" w:rsidRPr="008366B5">
        <w:rPr>
          <w:b/>
        </w:rPr>
        <w:t>k</w:t>
      </w:r>
      <w:r w:rsidR="008366B5">
        <w:t xml:space="preserve"> – to </w:t>
      </w:r>
      <w:r w:rsidR="008366B5" w:rsidRPr="008366B5">
        <w:rPr>
          <w:b/>
        </w:rPr>
        <w:t>s[0]</w:t>
      </w:r>
      <w:r w:rsidR="008366B5">
        <w:t xml:space="preserve">, </w:t>
      </w:r>
      <w:r w:rsidR="00144828">
        <w:t xml:space="preserve">etc. </w:t>
      </w:r>
      <w:r w:rsidR="002268C8">
        <w:t>P</w:t>
      </w:r>
      <w:r w:rsidR="00144828">
        <w:t xml:space="preserve">rint </w:t>
      </w:r>
      <w:r w:rsidR="002268C8">
        <w:t xml:space="preserve">the obtained sequences </w:t>
      </w:r>
      <w:r w:rsidR="0014245A">
        <w:t xml:space="preserve">of bits </w:t>
      </w:r>
      <w:r w:rsidR="002268C8">
        <w:t xml:space="preserve">as sequences of </w:t>
      </w:r>
      <w:r w:rsidR="00144828">
        <w:t>decimal bytes.</w:t>
      </w:r>
      <w:r w:rsidR="00FA0138">
        <w:t xml:space="preserve"> </w:t>
      </w:r>
      <w:r w:rsidR="006A2156">
        <w:t xml:space="preserve">If the number of bits is not multiple of 8, the sequences should first be padded with zeroes at the right to a multiple of 8 bits. </w:t>
      </w:r>
      <w:r w:rsidR="00144828">
        <w:t xml:space="preserve">The result should consist of </w:t>
      </w:r>
      <w:r w:rsidR="00144828" w:rsidRPr="002268C8">
        <w:rPr>
          <w:b/>
        </w:rPr>
        <w:t>k</w:t>
      </w:r>
      <w:r w:rsidR="00144828">
        <w:t xml:space="preserve"> </w:t>
      </w:r>
      <w:r w:rsidR="002268C8">
        <w:t>lines</w:t>
      </w:r>
      <w:r w:rsidR="00946555">
        <w:t xml:space="preserve"> printed on the console, containing the </w:t>
      </w:r>
      <w:r w:rsidR="00ED07B8">
        <w:t>bytes</w:t>
      </w:r>
      <w:r w:rsidR="00946555">
        <w:t xml:space="preserve"> </w:t>
      </w:r>
      <w:r w:rsidR="00292B9F">
        <w:t>in</w:t>
      </w:r>
      <w:r w:rsidR="00946555">
        <w:t xml:space="preserve"> the sequences </w:t>
      </w:r>
      <w:r w:rsidR="00946555" w:rsidRPr="00144828">
        <w:rPr>
          <w:b/>
          <w:noProof/>
        </w:rPr>
        <w:t>s[0]</w:t>
      </w:r>
      <w:r w:rsidR="00946555">
        <w:rPr>
          <w:noProof/>
        </w:rPr>
        <w:t xml:space="preserve">, </w:t>
      </w:r>
      <w:r w:rsidR="00946555" w:rsidRPr="002268C8">
        <w:rPr>
          <w:b/>
          <w:noProof/>
        </w:rPr>
        <w:t>s[1]</w:t>
      </w:r>
      <w:r w:rsidR="00946555">
        <w:rPr>
          <w:noProof/>
        </w:rPr>
        <w:t xml:space="preserve">, …, </w:t>
      </w:r>
      <w:r w:rsidR="00946555" w:rsidRPr="002268C8">
        <w:rPr>
          <w:b/>
          <w:noProof/>
        </w:rPr>
        <w:t>s[k-1]</w:t>
      </w:r>
      <w:r w:rsidR="00946555">
        <w:rPr>
          <w:noProof/>
        </w:rPr>
        <w:t xml:space="preserve"> </w:t>
      </w:r>
      <w:r w:rsidR="006A2156">
        <w:rPr>
          <w:noProof/>
        </w:rPr>
        <w:t xml:space="preserve">(after padding) </w:t>
      </w:r>
      <w:r w:rsidR="00946555">
        <w:t>separated by a space (see the sample)</w:t>
      </w:r>
      <w:r w:rsidR="00FA0138">
        <w:t>.</w:t>
      </w:r>
    </w:p>
    <w:p w:rsidR="008F5EEE" w:rsidRDefault="008F5EEE" w:rsidP="0092595E">
      <w:r w:rsidRPr="008F5EEE">
        <w:rPr>
          <w:b/>
        </w:rPr>
        <w:t>Note:</w:t>
      </w:r>
      <w:r w:rsidRPr="008F5EEE">
        <w:t xml:space="preserve"> You are not allowed to convert the </w:t>
      </w:r>
      <w:r w:rsidR="007A1A28">
        <w:t>input</w:t>
      </w:r>
      <w:r w:rsidRPr="008F5EEE">
        <w:t xml:space="preserve"> into </w:t>
      </w:r>
      <w:r w:rsidR="007A1A28">
        <w:t xml:space="preserve">a </w:t>
      </w:r>
      <w:r w:rsidRPr="008F5EEE">
        <w:t>sequence of bits (e.g. as string, as list or as array of bits or as other data structure holding the bits). You should process the input using bitwise operations.</w:t>
      </w:r>
    </w:p>
    <w:p w:rsidR="0092595E" w:rsidRDefault="00C95A9C" w:rsidP="0092595E">
      <w:r>
        <w:t>The input data will be correct and it is not required to check it explicitly.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CB1877" w:rsidTr="00374F80">
        <w:tc>
          <w:tcPr>
            <w:tcW w:w="5210" w:type="dxa"/>
          </w:tcPr>
          <w:p w:rsidR="00CB1877" w:rsidRDefault="00CB1877" w:rsidP="00CB1877">
            <w:pPr>
              <w:pStyle w:val="Heading3"/>
            </w:pPr>
            <w:r>
              <w:t>Sample input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20"/>
            </w:tblGrid>
            <w:tr w:rsidR="00CB1877" w:rsidRPr="00764E7B" w:rsidTr="000C1DA0">
              <w:tc>
                <w:tcPr>
                  <w:tcW w:w="4820" w:type="dxa"/>
                </w:tcPr>
                <w:p w:rsidR="00CB1877" w:rsidRPr="00764E7B" w:rsidRDefault="00CB1877" w:rsidP="00374F80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 w:rsidRPr="00764E7B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n = </w:t>
                  </w:r>
                  <w:r w:rsidR="000025E2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4</w:t>
                  </w:r>
                </w:p>
                <w:p w:rsidR="00CB1877" w:rsidRPr="00764E7B" w:rsidRDefault="00CB1877" w:rsidP="00374F80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 w:rsidRPr="00764E7B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b[0] = 154</w:t>
                  </w:r>
                </w:p>
                <w:p w:rsidR="00CB1877" w:rsidRPr="00764E7B" w:rsidRDefault="00CB1877" w:rsidP="00374F80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 w:rsidRPr="00764E7B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b[1] = </w:t>
                  </w:r>
                  <w:r w:rsidR="00FF4D86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149</w:t>
                  </w:r>
                </w:p>
                <w:p w:rsidR="00CB1877" w:rsidRDefault="00CB1877" w:rsidP="00374F80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 w:rsidRPr="00764E7B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b[2] = 53</w:t>
                  </w:r>
                </w:p>
                <w:p w:rsidR="000025E2" w:rsidRPr="00764E7B" w:rsidRDefault="000025E2" w:rsidP="00374F80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b[3] = 15</w:t>
                  </w:r>
                </w:p>
                <w:p w:rsidR="00CB1877" w:rsidRPr="00764E7B" w:rsidRDefault="00CB1877" w:rsidP="000025E2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 w:rsidRPr="00764E7B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k = </w:t>
                  </w:r>
                  <w:r w:rsidR="000025E2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3</w:t>
                  </w:r>
                </w:p>
              </w:tc>
            </w:tr>
          </w:tbl>
          <w:p w:rsidR="00CB1877" w:rsidRDefault="00CB1877" w:rsidP="0092595E"/>
        </w:tc>
        <w:tc>
          <w:tcPr>
            <w:tcW w:w="5211" w:type="dxa"/>
          </w:tcPr>
          <w:p w:rsidR="00CB1877" w:rsidRDefault="00CB1877" w:rsidP="00CB1877">
            <w:pPr>
              <w:pStyle w:val="Heading3"/>
            </w:pPr>
            <w:r>
              <w:t>Sample output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962"/>
            </w:tblGrid>
            <w:tr w:rsidR="00CB1877" w:rsidRPr="00764E7B" w:rsidTr="000C1DA0">
              <w:tc>
                <w:tcPr>
                  <w:tcW w:w="4962" w:type="dxa"/>
                </w:tcPr>
                <w:p w:rsidR="00CB1877" w:rsidRDefault="00CB1877" w:rsidP="00374F80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s[0] = </w:t>
                  </w:r>
                  <w:r w:rsidR="00F21D7F" w:rsidRPr="00F21D7F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231</w:t>
                  </w:r>
                  <w:r w:rsidR="006A2156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32</w:t>
                  </w:r>
                </w:p>
                <w:p w:rsidR="00CB1877" w:rsidRDefault="00CB1877" w:rsidP="00374F80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s[1] = </w:t>
                  </w:r>
                  <w:r w:rsidR="006A2156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74 96</w:t>
                  </w:r>
                </w:p>
                <w:p w:rsidR="00CB1877" w:rsidRDefault="00CB1877" w:rsidP="000025E2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s[2] = </w:t>
                  </w:r>
                  <w:r w:rsidR="006A2156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49 64</w:t>
                  </w:r>
                </w:p>
                <w:p w:rsidR="000025E2" w:rsidRDefault="000025E2" w:rsidP="000025E2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0025E2" w:rsidRDefault="000025E2" w:rsidP="000025E2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0025E2" w:rsidRPr="00764E7B" w:rsidRDefault="000025E2" w:rsidP="000025E2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</w:tc>
            </w:tr>
          </w:tbl>
          <w:p w:rsidR="00CB1877" w:rsidRDefault="00CB1877" w:rsidP="0092595E"/>
        </w:tc>
      </w:tr>
    </w:tbl>
    <w:p w:rsidR="00414430" w:rsidRDefault="00414430" w:rsidP="00414430">
      <w:pPr>
        <w:pStyle w:val="Heading3"/>
      </w:pPr>
      <w:r>
        <w:t>Explanation</w:t>
      </w:r>
    </w:p>
    <w:p w:rsidR="00C618B8" w:rsidRDefault="00C618B8" w:rsidP="00C618B8">
      <w:r>
        <w:t xml:space="preserve">The input sequence of </w:t>
      </w:r>
      <w:r w:rsidR="001E5B01">
        <w:t>4</w:t>
      </w:r>
      <w:r>
        <w:t xml:space="preserve"> bytes </w:t>
      </w:r>
      <w:r w:rsidR="0077503E" w:rsidRPr="0077503E">
        <w:rPr>
          <w:b/>
          <w:noProof/>
        </w:rPr>
        <w:t>b[]</w:t>
      </w:r>
      <w:r w:rsidR="0077503E">
        <w:t xml:space="preserve"> </w:t>
      </w:r>
      <w:r>
        <w:t xml:space="preserve">is represented as a sequence of </w:t>
      </w:r>
      <w:r w:rsidR="001E5B01">
        <w:t>32</w:t>
      </w:r>
      <w:r>
        <w:t xml:space="preserve"> bits as follows:</w:t>
      </w:r>
    </w:p>
    <w:tbl>
      <w:tblPr>
        <w:tblW w:w="0" w:type="auto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618B8" w:rsidRPr="00764E7B" w:rsidTr="00374F80">
        <w:tc>
          <w:tcPr>
            <w:tcW w:w="10205" w:type="dxa"/>
          </w:tcPr>
          <w:p w:rsidR="00C618B8" w:rsidRPr="00764E7B" w:rsidRDefault="00C618B8" w:rsidP="0077503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764E7B">
              <w:rPr>
                <w:rFonts w:ascii="Consolas" w:hAnsi="Consolas" w:cs="Consolas"/>
                <w:b/>
                <w:noProof/>
                <w:sz w:val="21"/>
                <w:szCs w:val="21"/>
              </w:rPr>
              <w:t>10011010 10010101 00110101</w:t>
            </w:r>
            <w:r w:rsidR="000025E2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00001111</w:t>
            </w:r>
          </w:p>
        </w:tc>
      </w:tr>
    </w:tbl>
    <w:p w:rsidR="00F447EB" w:rsidRDefault="00C618B8" w:rsidP="00F447EB">
      <w:r>
        <w:t>It is split into k=</w:t>
      </w:r>
      <w:r w:rsidR="00657746">
        <w:t>3</w:t>
      </w:r>
      <w:r>
        <w:t xml:space="preserve"> sequences as follows: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BE2667" w:rsidRPr="00374F80" w:rsidTr="00374F80">
        <w:trPr>
          <w:trHeight w:val="30"/>
        </w:trPr>
        <w:tc>
          <w:tcPr>
            <w:tcW w:w="284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</w:tr>
      <w:tr w:rsidR="00BE2667" w:rsidRPr="00374F80" w:rsidTr="00374F80">
        <w:tc>
          <w:tcPr>
            <w:tcW w:w="284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b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67" w:rsidRPr="00374F80" w:rsidRDefault="00BE2667" w:rsidP="00374F80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74F80">
              <w:rPr>
                <w:rFonts w:ascii="Consolas" w:hAnsi="Consolas" w:cs="Consolas"/>
                <w:b/>
                <w:noProof/>
                <w:sz w:val="21"/>
                <w:szCs w:val="21"/>
              </w:rPr>
              <w:t>1</w:t>
            </w:r>
          </w:p>
        </w:tc>
      </w:tr>
    </w:tbl>
    <w:p w:rsidR="00F447EB" w:rsidRDefault="009813CA" w:rsidP="00F447EB">
      <w:r>
        <w:t>Thus the output sequences of bits are as follows:</w:t>
      </w:r>
    </w:p>
    <w:tbl>
      <w:tblPr>
        <w:tblW w:w="0" w:type="auto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F447EB" w:rsidRPr="00764E7B" w:rsidTr="00764E7B">
        <w:tc>
          <w:tcPr>
            <w:tcW w:w="10205" w:type="dxa"/>
          </w:tcPr>
          <w:p w:rsidR="00F447EB" w:rsidRDefault="009813CA" w:rsidP="00764E7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s[0] = </w:t>
            </w:r>
            <w:r w:rsidR="00F21D7F" w:rsidRPr="00F21D7F">
              <w:rPr>
                <w:rFonts w:ascii="Consolas" w:hAnsi="Consolas" w:cs="Consolas"/>
                <w:b/>
                <w:noProof/>
                <w:sz w:val="21"/>
                <w:szCs w:val="21"/>
              </w:rPr>
              <w:t>11100111 001</w:t>
            </w:r>
            <w:r w:rsidR="006A215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// after padding we have </w:t>
            </w:r>
            <w:r w:rsidR="006A2156" w:rsidRPr="00F21D7F">
              <w:rPr>
                <w:rFonts w:ascii="Consolas" w:hAnsi="Consolas" w:cs="Consolas"/>
                <w:b/>
                <w:noProof/>
                <w:sz w:val="21"/>
                <w:szCs w:val="21"/>
              </w:rPr>
              <w:t>11100111 001</w:t>
            </w:r>
            <w:r w:rsidR="006A2156">
              <w:rPr>
                <w:rFonts w:ascii="Consolas" w:hAnsi="Consolas" w:cs="Consolas"/>
                <w:b/>
                <w:noProof/>
                <w:sz w:val="21"/>
                <w:szCs w:val="21"/>
              </w:rPr>
              <w:t>00000 == 231 32</w:t>
            </w:r>
          </w:p>
          <w:p w:rsidR="009813CA" w:rsidRDefault="009813CA" w:rsidP="009813CA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s[1] =</w:t>
            </w:r>
            <w:r w:rsidR="00EA4997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F21D7F" w:rsidRPr="00F21D7F">
              <w:rPr>
                <w:rFonts w:ascii="Consolas" w:hAnsi="Consolas" w:cs="Consolas"/>
                <w:b/>
                <w:noProof/>
                <w:sz w:val="21"/>
                <w:szCs w:val="21"/>
              </w:rPr>
              <w:t>01001010 011</w:t>
            </w:r>
            <w:r w:rsidR="006A215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// after padding we have </w:t>
            </w:r>
            <w:r w:rsidR="006A2156" w:rsidRPr="00F21D7F">
              <w:rPr>
                <w:rFonts w:ascii="Consolas" w:hAnsi="Consolas" w:cs="Consolas"/>
                <w:b/>
                <w:noProof/>
                <w:sz w:val="21"/>
                <w:szCs w:val="21"/>
              </w:rPr>
              <w:t>01001010 011</w:t>
            </w:r>
            <w:r w:rsidR="006A2156">
              <w:rPr>
                <w:rFonts w:ascii="Consolas" w:hAnsi="Consolas" w:cs="Consolas"/>
                <w:b/>
                <w:noProof/>
                <w:sz w:val="21"/>
                <w:szCs w:val="21"/>
              </w:rPr>
              <w:t>00000 == 74 96</w:t>
            </w:r>
          </w:p>
          <w:p w:rsidR="009813CA" w:rsidRPr="00764E7B" w:rsidRDefault="009813CA" w:rsidP="00F21D7F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s[2] =</w:t>
            </w:r>
            <w:r w:rsidR="00EA4997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F21D7F" w:rsidRPr="00F21D7F">
              <w:rPr>
                <w:rFonts w:ascii="Consolas" w:hAnsi="Consolas" w:cs="Consolas"/>
                <w:b/>
                <w:noProof/>
                <w:sz w:val="21"/>
                <w:szCs w:val="21"/>
              </w:rPr>
              <w:t>00110001 01</w:t>
            </w:r>
            <w:r w:rsidR="006A2156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// after padding we have </w:t>
            </w:r>
            <w:r w:rsidR="006A2156" w:rsidRPr="00F21D7F">
              <w:rPr>
                <w:rFonts w:ascii="Consolas" w:hAnsi="Consolas" w:cs="Consolas"/>
                <w:b/>
                <w:noProof/>
                <w:sz w:val="21"/>
                <w:szCs w:val="21"/>
              </w:rPr>
              <w:t>00110001 01</w:t>
            </w:r>
            <w:r w:rsidR="006A2156">
              <w:rPr>
                <w:rFonts w:ascii="Consolas" w:hAnsi="Consolas" w:cs="Consolas"/>
                <w:b/>
                <w:noProof/>
                <w:sz w:val="21"/>
                <w:szCs w:val="21"/>
              </w:rPr>
              <w:t>000000 == 49 64</w:t>
            </w:r>
          </w:p>
        </w:tc>
      </w:tr>
    </w:tbl>
    <w:p w:rsidR="00AD6C58" w:rsidRDefault="00AD6C58" w:rsidP="00AD6C58">
      <w:pPr>
        <w:pStyle w:val="Heading2"/>
      </w:pPr>
      <w:r>
        <w:t xml:space="preserve">Problem 2 – </w:t>
      </w:r>
      <w:r w:rsidR="004017F7">
        <w:t>K-Subsequences</w:t>
      </w:r>
    </w:p>
    <w:p w:rsidR="00AD6C58" w:rsidRDefault="00AD6C58" w:rsidP="00AD6C58">
      <w:r>
        <w:t xml:space="preserve">Write a program that reads from the console an integer number </w:t>
      </w:r>
      <w:r>
        <w:rPr>
          <w:b/>
        </w:rPr>
        <w:t>n</w:t>
      </w:r>
      <w:r>
        <w:t xml:space="preserve"> (1 &lt; </w:t>
      </w:r>
      <w:r>
        <w:rPr>
          <w:b/>
        </w:rPr>
        <w:t xml:space="preserve">n </w:t>
      </w:r>
      <w:r>
        <w:t xml:space="preserve">&lt; 100 000), a sequence </w:t>
      </w:r>
      <w:r>
        <w:rPr>
          <w:b/>
          <w:noProof/>
        </w:rPr>
        <w:t>a[]</w:t>
      </w:r>
      <w:r>
        <w:t xml:space="preserve"> of </w:t>
      </w:r>
      <w:r>
        <w:rPr>
          <w:b/>
        </w:rPr>
        <w:t>n</w:t>
      </w:r>
      <w:r>
        <w:t xml:space="preserve"> integer numbers in the range </w:t>
      </w:r>
      <w:r>
        <w:rPr>
          <w:noProof/>
        </w:rPr>
        <w:t>[</w:t>
      </w:r>
      <w:r w:rsidR="00524557">
        <w:rPr>
          <w:noProof/>
        </w:rPr>
        <w:t>-100</w:t>
      </w:r>
      <w:r>
        <w:rPr>
          <w:noProof/>
        </w:rPr>
        <w:t xml:space="preserve">0..1000] and integer numbers </w:t>
      </w:r>
      <w:r w:rsidRPr="00AD6C58">
        <w:rPr>
          <w:b/>
          <w:noProof/>
        </w:rPr>
        <w:t>p</w:t>
      </w:r>
      <w:r>
        <w:rPr>
          <w:noProof/>
        </w:rPr>
        <w:t xml:space="preserve"> and </w:t>
      </w:r>
      <w:r w:rsidRPr="00AD6C58">
        <w:rPr>
          <w:b/>
          <w:noProof/>
        </w:rPr>
        <w:t>k</w:t>
      </w:r>
      <w:r>
        <w:rPr>
          <w:noProof/>
        </w:rPr>
        <w:t xml:space="preserve"> </w:t>
      </w:r>
      <w:r w:rsidR="00524557">
        <w:rPr>
          <w:noProof/>
        </w:rPr>
        <w:t>in the ra</w:t>
      </w:r>
      <w:r w:rsidR="00EF616E">
        <w:rPr>
          <w:noProof/>
        </w:rPr>
        <w:t>n</w:t>
      </w:r>
      <w:r w:rsidR="00524557">
        <w:rPr>
          <w:noProof/>
        </w:rPr>
        <w:t>ge [1..</w:t>
      </w:r>
      <w:r w:rsidR="00524557" w:rsidRPr="00524557">
        <w:rPr>
          <w:b/>
          <w:noProof/>
        </w:rPr>
        <w:t>n</w:t>
      </w:r>
      <w:r w:rsidR="00524557">
        <w:rPr>
          <w:noProof/>
        </w:rPr>
        <w:t>]</w:t>
      </w:r>
      <w:r>
        <w:rPr>
          <w:noProof/>
        </w:rPr>
        <w:t>.</w:t>
      </w:r>
      <w:r w:rsidR="000B00A0">
        <w:rPr>
          <w:noProof/>
        </w:rPr>
        <w:t xml:space="preserve"> </w:t>
      </w:r>
      <w:r>
        <w:t xml:space="preserve">Find </w:t>
      </w:r>
      <w:r w:rsidR="000B00A0" w:rsidRPr="000B00A0">
        <w:rPr>
          <w:b/>
        </w:rPr>
        <w:t>k</w:t>
      </w:r>
      <w:r w:rsidR="000B00A0">
        <w:t xml:space="preserve"> different subsequences </w:t>
      </w:r>
      <w:r w:rsidR="000B00A0" w:rsidRPr="000B00A0">
        <w:rPr>
          <w:b/>
          <w:noProof/>
        </w:rPr>
        <w:t>b</w:t>
      </w:r>
      <w:r w:rsidR="000B00A0" w:rsidRPr="000B00A0">
        <w:rPr>
          <w:b/>
          <w:noProof/>
          <w:vertAlign w:val="subscript"/>
        </w:rPr>
        <w:t>0</w:t>
      </w:r>
      <w:r w:rsidR="000B00A0">
        <w:rPr>
          <w:noProof/>
        </w:rPr>
        <w:t xml:space="preserve">, </w:t>
      </w:r>
      <w:r w:rsidR="000B00A0" w:rsidRPr="000B00A0">
        <w:rPr>
          <w:b/>
          <w:noProof/>
        </w:rPr>
        <w:t>b</w:t>
      </w:r>
      <w:r w:rsidR="000B00A0" w:rsidRPr="000B00A0">
        <w:rPr>
          <w:b/>
          <w:noProof/>
          <w:vertAlign w:val="subscript"/>
        </w:rPr>
        <w:t>1</w:t>
      </w:r>
      <w:r w:rsidR="000B00A0">
        <w:rPr>
          <w:noProof/>
        </w:rPr>
        <w:t xml:space="preserve">, …, </w:t>
      </w:r>
      <w:r w:rsidR="000B00A0" w:rsidRPr="000B00A0">
        <w:rPr>
          <w:b/>
          <w:noProof/>
        </w:rPr>
        <w:t>b</w:t>
      </w:r>
      <w:r w:rsidR="000B00A0" w:rsidRPr="000B00A0">
        <w:rPr>
          <w:b/>
          <w:noProof/>
          <w:vertAlign w:val="subscript"/>
        </w:rPr>
        <w:t>k</w:t>
      </w:r>
      <w:r w:rsidR="00D6520D">
        <w:t xml:space="preserve">, each </w:t>
      </w:r>
      <w:r w:rsidR="000B00A0">
        <w:t xml:space="preserve">consisting of </w:t>
      </w:r>
      <w:r w:rsidR="000B00A0" w:rsidRPr="000B00A0">
        <w:rPr>
          <w:b/>
        </w:rPr>
        <w:t>p</w:t>
      </w:r>
      <w:r w:rsidR="000B00A0">
        <w:t xml:space="preserve"> consecutive numbers </w:t>
      </w:r>
      <w:r>
        <w:t xml:space="preserve">from </w:t>
      </w:r>
      <w:r>
        <w:rPr>
          <w:b/>
          <w:noProof/>
        </w:rPr>
        <w:t>a[]</w:t>
      </w:r>
      <w:r>
        <w:rPr>
          <w:noProof/>
        </w:rPr>
        <w:t xml:space="preserve"> </w:t>
      </w:r>
      <w:r>
        <w:t xml:space="preserve">with a maximal </w:t>
      </w:r>
      <w:r w:rsidR="002C4AAB">
        <w:t xml:space="preserve">total </w:t>
      </w:r>
      <w:r>
        <w:t xml:space="preserve">sum of </w:t>
      </w:r>
      <w:r w:rsidR="002C4AAB">
        <w:t xml:space="preserve">all </w:t>
      </w:r>
      <w:r w:rsidR="000B00A0">
        <w:t>their</w:t>
      </w:r>
      <w:r>
        <w:t xml:space="preserve"> elements.</w:t>
      </w:r>
      <w:r w:rsidR="000B00A0">
        <w:t xml:space="preserve"> The p-element subsequences are allowed to overlap.</w:t>
      </w:r>
    </w:p>
    <w:p w:rsidR="00AD6C58" w:rsidRDefault="00AD6C58" w:rsidP="00AD6C58">
      <w:r>
        <w:lastRenderedPageBreak/>
        <w:t xml:space="preserve">The output should be printed on the console and should consist of </w:t>
      </w:r>
      <w:r w:rsidR="005121D8">
        <w:t xml:space="preserve">several lines. The first line should contain </w:t>
      </w:r>
      <w:r w:rsidR="004017F7">
        <w:t xml:space="preserve">the sum of the elements of those k subsequences </w:t>
      </w:r>
      <w:r w:rsidR="004017F7" w:rsidRPr="000B00A0">
        <w:rPr>
          <w:b/>
          <w:noProof/>
        </w:rPr>
        <w:t>b</w:t>
      </w:r>
      <w:r w:rsidR="004017F7" w:rsidRPr="000B00A0">
        <w:rPr>
          <w:b/>
          <w:noProof/>
          <w:vertAlign w:val="subscript"/>
        </w:rPr>
        <w:t>0</w:t>
      </w:r>
      <w:r w:rsidR="004017F7">
        <w:rPr>
          <w:noProof/>
        </w:rPr>
        <w:t xml:space="preserve">, </w:t>
      </w:r>
      <w:r w:rsidR="004017F7" w:rsidRPr="000B00A0">
        <w:rPr>
          <w:b/>
          <w:noProof/>
        </w:rPr>
        <w:t>b</w:t>
      </w:r>
      <w:r w:rsidR="004017F7" w:rsidRPr="000B00A0">
        <w:rPr>
          <w:b/>
          <w:noProof/>
          <w:vertAlign w:val="subscript"/>
        </w:rPr>
        <w:t>1</w:t>
      </w:r>
      <w:r w:rsidR="004017F7">
        <w:rPr>
          <w:noProof/>
        </w:rPr>
        <w:t xml:space="preserve">, …, </w:t>
      </w:r>
      <w:r w:rsidR="004017F7" w:rsidRPr="000B00A0">
        <w:rPr>
          <w:b/>
          <w:noProof/>
        </w:rPr>
        <w:t>b</w:t>
      </w:r>
      <w:r w:rsidR="004017F7" w:rsidRPr="000B00A0">
        <w:rPr>
          <w:b/>
          <w:noProof/>
          <w:vertAlign w:val="subscript"/>
        </w:rPr>
        <w:t>k</w:t>
      </w:r>
      <w:r w:rsidR="004017F7">
        <w:t xml:space="preserve"> with a maximal sum</w:t>
      </w:r>
      <w:r>
        <w:t>.</w:t>
      </w:r>
      <w:r w:rsidR="00E97ACC">
        <w:t xml:space="preserve"> If </w:t>
      </w:r>
      <w:r w:rsidR="00E97ACC" w:rsidRPr="00E97ACC">
        <w:rPr>
          <w:b/>
        </w:rPr>
        <w:t>k</w:t>
      </w:r>
      <w:r w:rsidR="00E97ACC">
        <w:t xml:space="preserve"> subsequences of </w:t>
      </w:r>
      <w:r w:rsidR="00E97ACC" w:rsidRPr="005121D8">
        <w:rPr>
          <w:b/>
        </w:rPr>
        <w:t>p</w:t>
      </w:r>
      <w:r w:rsidR="00E97ACC">
        <w:t xml:space="preserve"> elements do not exist</w:t>
      </w:r>
      <w:r w:rsidR="005121D8">
        <w:t xml:space="preserve"> in </w:t>
      </w:r>
      <w:r w:rsidR="005121D8" w:rsidRPr="005121D8">
        <w:rPr>
          <w:b/>
          <w:noProof/>
        </w:rPr>
        <w:t>a[]</w:t>
      </w:r>
      <w:r w:rsidR="00E97ACC">
        <w:t>, print “No”.</w:t>
      </w:r>
      <w:r w:rsidR="00C2380A">
        <w:t xml:space="preserve"> The next </w:t>
      </w:r>
      <w:r w:rsidR="0063555E" w:rsidRPr="0063555E">
        <w:rPr>
          <w:b/>
        </w:rPr>
        <w:t>k</w:t>
      </w:r>
      <w:r w:rsidR="0063555E">
        <w:t xml:space="preserve"> lines should contain the subsequences found in format </w:t>
      </w:r>
      <w:r w:rsidR="0063555E" w:rsidRPr="0063555E">
        <w:rPr>
          <w:b/>
          <w:noProof/>
        </w:rPr>
        <w:t>start..end</w:t>
      </w:r>
      <w:r w:rsidR="0063555E">
        <w:t>. If multiple solutions exist with the same maximal sum, print only one of them.</w:t>
      </w:r>
    </w:p>
    <w:p w:rsidR="000302FC" w:rsidRDefault="000302FC" w:rsidP="00AD6C58">
      <w:pPr>
        <w:rPr>
          <w:noProof/>
        </w:rPr>
      </w:pPr>
      <w:r>
        <w:t>The input data will be correct and it is not required to check it explicitly.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D6C58" w:rsidTr="00AD6C58">
        <w:tc>
          <w:tcPr>
            <w:tcW w:w="5210" w:type="dxa"/>
            <w:hideMark/>
          </w:tcPr>
          <w:p w:rsidR="00AD6C58" w:rsidRDefault="00AD6C58">
            <w:pPr>
              <w:pStyle w:val="Heading3"/>
            </w:pPr>
            <w:r>
              <w:t>Sample input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20"/>
            </w:tblGrid>
            <w:tr w:rsidR="00AD6C58" w:rsidTr="0096579B"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AD6C58" w:rsidRDefault="00AD6C58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n = 10</w:t>
                  </w:r>
                </w:p>
                <w:p w:rsidR="00AD6C58" w:rsidRDefault="00C2380A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 w:rsidR="00AD6C58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[0] = </w:t>
                  </w:r>
                  <w:r w:rsidR="00AD6C58" w:rsidRPr="00C2380A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shd w:val="clear" w:color="auto" w:fill="D9D9D9"/>
                    </w:rPr>
                    <w:t>8</w:t>
                  </w:r>
                </w:p>
                <w:p w:rsidR="00AD6C58" w:rsidRDefault="00C2380A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 w:rsidR="00AD6C58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[1] = </w:t>
                  </w:r>
                  <w:r w:rsidR="00AD6C58" w:rsidRPr="00C2380A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shd w:val="clear" w:color="auto" w:fill="D9D9D9"/>
                    </w:rPr>
                    <w:t>12</w:t>
                  </w:r>
                </w:p>
                <w:p w:rsidR="00AD6C58" w:rsidRDefault="00C2380A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 w:rsidR="00AD6C58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[2] = </w:t>
                  </w:r>
                  <w:r w:rsidR="00E97ACC" w:rsidRPr="00C2380A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shd w:val="clear" w:color="auto" w:fill="D9D9D9"/>
                    </w:rPr>
                    <w:t>5</w:t>
                  </w:r>
                </w:p>
                <w:p w:rsidR="00AD6C58" w:rsidRDefault="00C2380A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 w:rsidR="00AD6C58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[3] = </w:t>
                  </w:r>
                  <w:r w:rsidR="00AD6C58" w:rsidRPr="0096579B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4</w:t>
                  </w:r>
                </w:p>
                <w:p w:rsidR="00AD6C58" w:rsidRDefault="00C2380A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 w:rsidR="00AD6C58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[4] = </w:t>
                  </w:r>
                  <w:r w:rsidR="00AD6C58" w:rsidRPr="00C2380A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shd w:val="clear" w:color="auto" w:fill="D9D9D9"/>
                    </w:rPr>
                    <w:t>8</w:t>
                  </w:r>
                </w:p>
                <w:p w:rsidR="00AD6C58" w:rsidRDefault="00C2380A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 w:rsidR="00AD6C58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[5] = </w:t>
                  </w:r>
                  <w:r w:rsidR="00AD6C58" w:rsidRPr="00C2380A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shd w:val="clear" w:color="auto" w:fill="D9D9D9"/>
                    </w:rPr>
                    <w:t>9</w:t>
                  </w:r>
                </w:p>
                <w:p w:rsidR="00AD6C58" w:rsidRDefault="00C2380A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 w:rsidR="00AD6C58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[6] = 1</w:t>
                  </w:r>
                </w:p>
                <w:p w:rsidR="00AD6C58" w:rsidRDefault="00C2380A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 w:rsidR="00AD6C58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[7] = 4</w:t>
                  </w:r>
                </w:p>
                <w:p w:rsidR="00AD6C58" w:rsidRDefault="00C2380A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 w:rsidR="00AD6C58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[8] = 3</w:t>
                  </w:r>
                </w:p>
                <w:p w:rsidR="00AD6C58" w:rsidRDefault="00C2380A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 w:rsidR="00AD6C58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[9] = 4</w:t>
                  </w:r>
                </w:p>
                <w:p w:rsidR="00E97ACC" w:rsidRDefault="00E97ACC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p = 2</w:t>
                  </w:r>
                </w:p>
                <w:p w:rsidR="00E97ACC" w:rsidRDefault="00E97ACC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k = 3</w:t>
                  </w:r>
                </w:p>
              </w:tc>
            </w:tr>
          </w:tbl>
          <w:p w:rsidR="00AD6C58" w:rsidRDefault="00AD6C58"/>
        </w:tc>
        <w:tc>
          <w:tcPr>
            <w:tcW w:w="5211" w:type="dxa"/>
            <w:hideMark/>
          </w:tcPr>
          <w:p w:rsidR="00AD6C58" w:rsidRDefault="00AD6C58">
            <w:pPr>
              <w:pStyle w:val="Heading3"/>
            </w:pPr>
            <w:r>
              <w:t>Sample output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962"/>
            </w:tblGrid>
            <w:tr w:rsidR="00AD6C58">
              <w:tc>
                <w:tcPr>
                  <w:tcW w:w="49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3054" w:rsidRDefault="002C4AAB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54</w:t>
                  </w:r>
                </w:p>
                <w:p w:rsidR="00AD6C58" w:rsidRDefault="00C2380A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0..1</w:t>
                  </w:r>
                </w:p>
                <w:p w:rsidR="00AD6C58" w:rsidRDefault="00C2380A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1..2</w:t>
                  </w:r>
                </w:p>
                <w:p w:rsidR="00C2380A" w:rsidRDefault="00C2380A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4..5</w:t>
                  </w:r>
                </w:p>
                <w:p w:rsidR="00353054" w:rsidRDefault="00353054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353054" w:rsidRDefault="00353054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353054" w:rsidRDefault="00353054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353054" w:rsidRDefault="00353054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353054" w:rsidRDefault="00353054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AD6C58" w:rsidRDefault="00AD6C58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AD6C58" w:rsidRDefault="00AD6C58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AD6C58" w:rsidRDefault="00AD6C58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AD6C58" w:rsidRDefault="00AD6C58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</w:tc>
            </w:tr>
          </w:tbl>
          <w:p w:rsidR="00AD6C58" w:rsidRDefault="00AD6C58"/>
        </w:tc>
      </w:tr>
    </w:tbl>
    <w:p w:rsidR="00B65801" w:rsidRDefault="00B65801" w:rsidP="00B65801">
      <w:pPr>
        <w:pStyle w:val="Heading2"/>
      </w:pPr>
      <w:r>
        <w:t>Problem 3 – Tetris Matrix</w:t>
      </w:r>
    </w:p>
    <w:p w:rsidR="004F2E64" w:rsidRDefault="004F2E64" w:rsidP="004F2E64">
      <w:r>
        <w:t xml:space="preserve">We are given a square matrix of </w:t>
      </w:r>
      <w:r w:rsidRPr="004F2E64">
        <w:rPr>
          <w:b/>
        </w:rPr>
        <w:t>n</w:t>
      </w:r>
      <w:r w:rsidRPr="004F2E64">
        <w:t xml:space="preserve"> x </w:t>
      </w:r>
      <w:r w:rsidRPr="004F2E64">
        <w:rPr>
          <w:b/>
        </w:rPr>
        <w:t>n</w:t>
      </w:r>
      <w:r w:rsidRPr="004F2E64">
        <w:t xml:space="preserve"> cells</w:t>
      </w:r>
      <w:r w:rsidR="00E75618">
        <w:t>, initially filled with dash symbols “</w:t>
      </w:r>
      <w:r w:rsidR="00E75618" w:rsidRPr="00E75618">
        <w:rPr>
          <w:b/>
        </w:rPr>
        <w:t>-</w:t>
      </w:r>
      <w:r w:rsidR="00E75618">
        <w:t>“</w:t>
      </w:r>
      <w:r>
        <w:t xml:space="preserve">. </w:t>
      </w:r>
      <w:r w:rsidR="00B55B33">
        <w:t>We have the following four Tetris-like figures: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04"/>
        <w:gridCol w:w="1405"/>
        <w:gridCol w:w="426"/>
        <w:gridCol w:w="1417"/>
        <w:gridCol w:w="425"/>
        <w:gridCol w:w="1418"/>
        <w:gridCol w:w="425"/>
        <w:gridCol w:w="1134"/>
      </w:tblGrid>
      <w:tr w:rsidR="003C320F" w:rsidTr="00DA17CD">
        <w:trPr>
          <w:jc w:val="center"/>
        </w:trPr>
        <w:tc>
          <w:tcPr>
            <w:tcW w:w="404" w:type="dxa"/>
            <w:vAlign w:val="center"/>
          </w:tcPr>
          <w:p w:rsidR="003C320F" w:rsidRDefault="003C320F" w:rsidP="004F2E64">
            <w:r>
              <w:t>a)</w:t>
            </w:r>
          </w:p>
        </w:tc>
        <w:tc>
          <w:tcPr>
            <w:tcW w:w="1405" w:type="dxa"/>
            <w:vAlign w:val="center"/>
          </w:tcPr>
          <w:p w:rsidR="003C320F" w:rsidRDefault="00DE4AFA" w:rsidP="004F2E64">
            <w:r>
              <w:rPr>
                <w:noProof/>
              </w:rPr>
              <w:drawing>
                <wp:inline distT="0" distB="0" distL="0" distR="0">
                  <wp:extent cx="523875" cy="495300"/>
                  <wp:effectExtent l="0" t="0" r="9525" b="0"/>
                  <wp:docPr id="2" name="Picture 2" descr="tetris-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etris-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vAlign w:val="center"/>
          </w:tcPr>
          <w:p w:rsidR="003C320F" w:rsidRDefault="003C320F" w:rsidP="004F2E64">
            <w:r>
              <w:t>b)</w:t>
            </w:r>
          </w:p>
        </w:tc>
        <w:tc>
          <w:tcPr>
            <w:tcW w:w="1417" w:type="dxa"/>
            <w:vAlign w:val="center"/>
          </w:tcPr>
          <w:p w:rsidR="003C320F" w:rsidRDefault="00DE4AFA" w:rsidP="004F2E64">
            <w:r>
              <w:rPr>
                <w:noProof/>
              </w:rPr>
              <w:drawing>
                <wp:inline distT="0" distB="0" distL="0" distR="0">
                  <wp:extent cx="533400" cy="495300"/>
                  <wp:effectExtent l="0" t="0" r="0" b="0"/>
                  <wp:docPr id="3" name="Picture 3" descr="tetris-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tris-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vAlign w:val="center"/>
          </w:tcPr>
          <w:p w:rsidR="003C320F" w:rsidRDefault="003C320F" w:rsidP="004F2E64">
            <w:r>
              <w:t>c)</w:t>
            </w:r>
          </w:p>
        </w:tc>
        <w:tc>
          <w:tcPr>
            <w:tcW w:w="1418" w:type="dxa"/>
          </w:tcPr>
          <w:p w:rsidR="003C320F" w:rsidRDefault="00DE4AFA" w:rsidP="004F2E64">
            <w:r>
              <w:rPr>
                <w:noProof/>
              </w:rPr>
              <w:drawing>
                <wp:inline distT="0" distB="0" distL="0" distR="0">
                  <wp:extent cx="514350" cy="495300"/>
                  <wp:effectExtent l="0" t="0" r="0" b="0"/>
                  <wp:docPr id="4" name="Picture 4" descr="tetris-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etris-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vAlign w:val="center"/>
          </w:tcPr>
          <w:p w:rsidR="003C320F" w:rsidRDefault="003C320F" w:rsidP="00DA17CD">
            <w:r>
              <w:t>d)</w:t>
            </w:r>
          </w:p>
        </w:tc>
        <w:tc>
          <w:tcPr>
            <w:tcW w:w="1134" w:type="dxa"/>
          </w:tcPr>
          <w:p w:rsidR="003C320F" w:rsidRDefault="00DE4AFA" w:rsidP="00DA17CD">
            <w:r>
              <w:rPr>
                <w:noProof/>
              </w:rPr>
              <w:drawing>
                <wp:inline distT="0" distB="0" distL="0" distR="0">
                  <wp:extent cx="533400" cy="495300"/>
                  <wp:effectExtent l="0" t="0" r="0" b="0"/>
                  <wp:docPr id="5" name="Picture 5" descr="tetris-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etris-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B33" w:rsidRDefault="003C320F" w:rsidP="004F2E64">
      <w:r>
        <w:t xml:space="preserve">We start filling the matrix as follows: first we place figure a), </w:t>
      </w:r>
      <w:r w:rsidR="00E75618">
        <w:t>next</w:t>
      </w:r>
      <w:r>
        <w:t xml:space="preserve"> – figure b), </w:t>
      </w:r>
      <w:r w:rsidR="00E75618">
        <w:t>next</w:t>
      </w:r>
      <w:r>
        <w:t xml:space="preserve"> – figure c)</w:t>
      </w:r>
      <w:r w:rsidR="00E75618">
        <w:t>,</w:t>
      </w:r>
      <w:r>
        <w:t xml:space="preserve"> next – figure d), next – figure a), etc. Each placement is done at empty position </w:t>
      </w:r>
      <w:r w:rsidR="00E75618">
        <w:t xml:space="preserve">(over dashes only) </w:t>
      </w:r>
      <w:r>
        <w:t xml:space="preserve">at the </w:t>
      </w:r>
      <w:r w:rsidR="00B56C9A">
        <w:t>smallest</w:t>
      </w:r>
      <w:r>
        <w:t xml:space="preserve"> possible row and as close as possible to the start of th</w:t>
      </w:r>
      <w:r w:rsidR="00500497">
        <w:t>is</w:t>
      </w:r>
      <w:r>
        <w:t xml:space="preserve"> row.</w:t>
      </w:r>
      <w:r w:rsidR="00E75618">
        <w:t xml:space="preserve"> When the current figure cannot be placed anywhere in the matrix, it is skipped. When no figure can be placed anywhere in the matrix,</w:t>
      </w:r>
      <w:r w:rsidR="00F81A79">
        <w:t xml:space="preserve"> the filling process is considered finished.</w:t>
      </w:r>
    </w:p>
    <w:p w:rsidR="005378DB" w:rsidRDefault="005378DB" w:rsidP="005378DB">
      <w:pPr>
        <w:rPr>
          <w:lang w:val="bg-BG"/>
        </w:rPr>
      </w:pPr>
      <w:r>
        <w:t xml:space="preserve">Your task is to write a program that reads from the console an integer number </w:t>
      </w:r>
      <w:r>
        <w:rPr>
          <w:b/>
        </w:rPr>
        <w:t>n</w:t>
      </w:r>
      <w:r>
        <w:t xml:space="preserve"> </w:t>
      </w:r>
      <w:r w:rsidR="00287E83">
        <w:t xml:space="preserve">(1 </w:t>
      </w:r>
      <w:r w:rsidR="00287E83">
        <w:rPr>
          <w:rFonts w:cs="Calibri"/>
        </w:rPr>
        <w:t>≤</w:t>
      </w:r>
      <w:r w:rsidR="00287E83">
        <w:t xml:space="preserve"> </w:t>
      </w:r>
      <w:r w:rsidR="00287E83">
        <w:rPr>
          <w:b/>
        </w:rPr>
        <w:t>n</w:t>
      </w:r>
      <w:r w:rsidR="00287E83">
        <w:t xml:space="preserve"> </w:t>
      </w:r>
      <w:r w:rsidR="00287E83">
        <w:rPr>
          <w:rFonts w:cs="Calibri"/>
        </w:rPr>
        <w:t>≤ 100</w:t>
      </w:r>
      <w:r w:rsidR="00287E83">
        <w:t xml:space="preserve">) </w:t>
      </w:r>
      <w:r>
        <w:t xml:space="preserve">and displays the </w:t>
      </w:r>
      <w:r w:rsidR="00287E83">
        <w:t>filled matrix of letters on the console</w:t>
      </w:r>
      <w:r>
        <w:t>.</w:t>
      </w:r>
    </w:p>
    <w:p w:rsidR="00EF1F97" w:rsidRDefault="00287E83" w:rsidP="00EF1F97">
      <w:pPr>
        <w:rPr>
          <w:noProof/>
        </w:rPr>
      </w:pPr>
      <w:r>
        <w:t>The input data will be correct and it is not required to check it explicitly.</w:t>
      </w:r>
      <w:r w:rsidR="00EF1F97" w:rsidRPr="00EF1F97">
        <w:rPr>
          <w:noProof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EF1F97" w:rsidTr="00DA17CD">
        <w:tc>
          <w:tcPr>
            <w:tcW w:w="5210" w:type="dxa"/>
            <w:hideMark/>
          </w:tcPr>
          <w:p w:rsidR="00EF1F97" w:rsidRDefault="00EF1F97" w:rsidP="00DA17CD">
            <w:pPr>
              <w:pStyle w:val="Heading3"/>
            </w:pPr>
            <w:r>
              <w:t>Sample input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20"/>
            </w:tblGrid>
            <w:tr w:rsidR="00EF1F97" w:rsidTr="00DA17CD"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F1F97" w:rsidRDefault="00EF1F97" w:rsidP="00EF1F97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n = 6</w:t>
                  </w:r>
                </w:p>
                <w:p w:rsidR="00EC5814" w:rsidRDefault="00EC5814" w:rsidP="00EF1F97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EC5814" w:rsidRDefault="00EC5814" w:rsidP="00EF1F97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EC5814" w:rsidRDefault="00EC5814" w:rsidP="00EF1F97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EC5814" w:rsidRDefault="00EC5814" w:rsidP="00EF1F97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  <w:p w:rsidR="00EC5814" w:rsidRDefault="00EC5814" w:rsidP="00EF1F97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</w:p>
              </w:tc>
            </w:tr>
          </w:tbl>
          <w:p w:rsidR="00EF1F97" w:rsidRDefault="00EF1F97" w:rsidP="00DA17CD"/>
        </w:tc>
        <w:tc>
          <w:tcPr>
            <w:tcW w:w="5211" w:type="dxa"/>
            <w:hideMark/>
          </w:tcPr>
          <w:p w:rsidR="00EF1F97" w:rsidRDefault="00EF1F97" w:rsidP="00DA17CD">
            <w:pPr>
              <w:pStyle w:val="Heading3"/>
            </w:pPr>
            <w:r>
              <w:t>Sample output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962"/>
            </w:tblGrid>
            <w:tr w:rsidR="00EF1F97" w:rsidTr="00DA17CD">
              <w:tc>
                <w:tcPr>
                  <w:tcW w:w="49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1F97" w:rsidRPr="00EF1F97" w:rsidRDefault="00EF1F97" w:rsidP="00EF1F97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-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-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b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c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c</w:t>
                  </w:r>
                </w:p>
                <w:p w:rsidR="00EF1F97" w:rsidRPr="00EF1F97" w:rsidRDefault="00EF1F97" w:rsidP="00EF1F97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b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b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c</w:t>
                  </w:r>
                </w:p>
                <w:p w:rsidR="00EF1F97" w:rsidRPr="00EF1F97" w:rsidRDefault="00EF1F97" w:rsidP="00EF1F97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d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d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b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–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</w:p>
                <w:p w:rsidR="00EF1F97" w:rsidRPr="00EF1F97" w:rsidRDefault="00EF1F97" w:rsidP="00EF1F97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d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b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b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c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c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-</w:t>
                  </w:r>
                </w:p>
                <w:p w:rsidR="00EF1F97" w:rsidRPr="00EF1F97" w:rsidRDefault="00EF1F97" w:rsidP="00EF1F97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d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d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–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c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b</w:t>
                  </w:r>
                </w:p>
                <w:p w:rsidR="00EF1F97" w:rsidRDefault="00EF1F97" w:rsidP="00EF1F97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</w:pP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d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–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a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b</w:t>
                  </w: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 xml:space="preserve"> </w:t>
                  </w:r>
                  <w:r w:rsidRPr="00EF1F97"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</w:rPr>
                    <w:t>b</w:t>
                  </w:r>
                </w:p>
              </w:tc>
            </w:tr>
          </w:tbl>
          <w:p w:rsidR="00EF1F97" w:rsidRDefault="00EF1F97" w:rsidP="00DA17CD"/>
        </w:tc>
      </w:tr>
    </w:tbl>
    <w:p w:rsidR="00A368FC" w:rsidRDefault="00A368FC" w:rsidP="00A368FC"/>
    <w:p w:rsidR="00A368FC" w:rsidRDefault="00A368FC" w:rsidP="00A368FC">
      <w:pPr>
        <w:pStyle w:val="Heading2"/>
      </w:pPr>
      <w:r>
        <w:lastRenderedPageBreak/>
        <w:t xml:space="preserve">Problem 4 – </w:t>
      </w:r>
      <w:r w:rsidR="00922E72">
        <w:t>“</w:t>
      </w:r>
      <w:r>
        <w:t>Hangman</w:t>
      </w:r>
      <w:r w:rsidR="00922E72">
        <w:t>”</w:t>
      </w:r>
      <w:r>
        <w:t xml:space="preserve"> Game</w:t>
      </w:r>
    </w:p>
    <w:p w:rsidR="004D2FDE" w:rsidRDefault="00A368FC" w:rsidP="00A368FC">
      <w:r>
        <w:t>Your task is to write an interactive console-based implementation of the game “Hangman” in which the player tries to guess a secret word</w:t>
      </w:r>
      <w:r w:rsidR="00E723C4">
        <w:t xml:space="preserve"> by guessing its letters sequentially</w:t>
      </w:r>
      <w:r>
        <w:t xml:space="preserve">. At the start of the game the computer generates a random secret word from a </w:t>
      </w:r>
      <w:r w:rsidR="004D2FDE">
        <w:t xml:space="preserve">predefined </w:t>
      </w:r>
      <w:r w:rsidR="007558AF">
        <w:t>set</w:t>
      </w:r>
      <w:r>
        <w:t xml:space="preserve"> of 10 words: </w:t>
      </w:r>
      <w:r w:rsidRPr="00A368FC">
        <w:rPr>
          <w:i/>
        </w:rPr>
        <w:t>computer</w:t>
      </w:r>
      <w:r>
        <w:t xml:space="preserve">, </w:t>
      </w:r>
      <w:r w:rsidRPr="00A368FC">
        <w:rPr>
          <w:i/>
        </w:rPr>
        <w:t>programmer</w:t>
      </w:r>
      <w:r>
        <w:t xml:space="preserve">, </w:t>
      </w:r>
      <w:r w:rsidRPr="00A368FC">
        <w:rPr>
          <w:i/>
        </w:rPr>
        <w:t>software</w:t>
      </w:r>
      <w:r>
        <w:t xml:space="preserve">, </w:t>
      </w:r>
      <w:r w:rsidRPr="00A368FC">
        <w:rPr>
          <w:i/>
        </w:rPr>
        <w:t>debugger</w:t>
      </w:r>
      <w:r>
        <w:t xml:space="preserve">, </w:t>
      </w:r>
      <w:r w:rsidRPr="00A368FC">
        <w:rPr>
          <w:i/>
        </w:rPr>
        <w:t>compiler</w:t>
      </w:r>
      <w:r>
        <w:t xml:space="preserve">, </w:t>
      </w:r>
      <w:r w:rsidRPr="00A368FC">
        <w:rPr>
          <w:i/>
        </w:rPr>
        <w:t>developer</w:t>
      </w:r>
      <w:r>
        <w:t xml:space="preserve">, </w:t>
      </w:r>
      <w:r w:rsidRPr="00A368FC">
        <w:rPr>
          <w:i/>
        </w:rPr>
        <w:t>algorithm</w:t>
      </w:r>
      <w:r>
        <w:t xml:space="preserve">, </w:t>
      </w:r>
      <w:r w:rsidRPr="00A368FC">
        <w:rPr>
          <w:i/>
        </w:rPr>
        <w:t>array</w:t>
      </w:r>
      <w:r>
        <w:t xml:space="preserve">, </w:t>
      </w:r>
      <w:r w:rsidRPr="00A368FC">
        <w:rPr>
          <w:i/>
        </w:rPr>
        <w:t>method</w:t>
      </w:r>
      <w:r>
        <w:t xml:space="preserve"> and </w:t>
      </w:r>
      <w:r w:rsidRPr="00A368FC">
        <w:rPr>
          <w:i/>
        </w:rPr>
        <w:t>variable</w:t>
      </w:r>
      <w:r w:rsidR="004D2FDE">
        <w:t>.</w:t>
      </w:r>
      <w:r>
        <w:t xml:space="preserve"> </w:t>
      </w:r>
      <w:r w:rsidR="003E050C">
        <w:t xml:space="preserve">The generated word is </w:t>
      </w:r>
      <w:r w:rsidR="007558AF">
        <w:t xml:space="preserve">initially </w:t>
      </w:r>
      <w:r w:rsidR="003E050C">
        <w:t xml:space="preserve">shown as underscores (e.g. if the secret letter is </w:t>
      </w:r>
      <w:r w:rsidR="003E050C" w:rsidRPr="007558AF">
        <w:rPr>
          <w:i/>
        </w:rPr>
        <w:t>developer</w:t>
      </w:r>
      <w:r w:rsidR="003E050C">
        <w:t xml:space="preserve">, it is shown as _ _ _ _ _ _ _ _ _). </w:t>
      </w:r>
      <w:r>
        <w:t xml:space="preserve">At each step the player enters a guess letter to the computer and the computer </w:t>
      </w:r>
      <w:r w:rsidR="004D2FDE">
        <w:t>reveals all occurrences of this letter in the secret word</w:t>
      </w:r>
      <w:r w:rsidR="007558AF">
        <w:t xml:space="preserve"> while the other letters remain shown as underscores. For example, </w:t>
      </w:r>
      <w:r w:rsidR="003E050C">
        <w:t xml:space="preserve">if the secret word is </w:t>
      </w:r>
      <w:r w:rsidR="003E050C" w:rsidRPr="003E050C">
        <w:rPr>
          <w:i/>
        </w:rPr>
        <w:t>developer</w:t>
      </w:r>
      <w:r w:rsidR="003E050C">
        <w:t xml:space="preserve"> and the guess letter is </w:t>
      </w:r>
      <w:r w:rsidR="003E050C" w:rsidRPr="003E050C">
        <w:rPr>
          <w:i/>
        </w:rPr>
        <w:t>e</w:t>
      </w:r>
      <w:r w:rsidR="003E050C">
        <w:t xml:space="preserve">, after </w:t>
      </w:r>
      <w:r w:rsidR="00DE491D">
        <w:t>revealing</w:t>
      </w:r>
      <w:r w:rsidR="003E050C">
        <w:t xml:space="preserve"> this letter, the result will be</w:t>
      </w:r>
      <w:r w:rsidR="007558AF">
        <w:t xml:space="preserve"> as follows: </w:t>
      </w:r>
      <w:r w:rsidR="003E050C">
        <w:t xml:space="preserve"> </w:t>
      </w:r>
      <w:r w:rsidR="003E050C" w:rsidRPr="003E050C">
        <w:rPr>
          <w:i/>
        </w:rPr>
        <w:t>_ e _ e _ _ _ e _</w:t>
      </w:r>
      <w:r w:rsidR="003E050C">
        <w:t>. Initially the player has health of 5</w:t>
      </w:r>
      <w:r w:rsidR="004D2FDE">
        <w:t>. In case of zero occurrences of the guessed letter, the health of the player is decreased. If the health reaches 0, the game is considered lost</w:t>
      </w:r>
      <w:r w:rsidR="005423F0">
        <w:t xml:space="preserve"> and a message “You lost!” should be shown</w:t>
      </w:r>
      <w:r w:rsidR="004D2FDE">
        <w:t xml:space="preserve">. If the player guesses all </w:t>
      </w:r>
      <w:r w:rsidR="007558AF">
        <w:t xml:space="preserve">the </w:t>
      </w:r>
      <w:r w:rsidR="004D2FDE">
        <w:t>letter</w:t>
      </w:r>
      <w:r w:rsidR="007558AF">
        <w:t>s</w:t>
      </w:r>
      <w:r w:rsidR="004D2FDE">
        <w:t xml:space="preserve"> in</w:t>
      </w:r>
      <w:r w:rsidR="007558AF">
        <w:t xml:space="preserve"> the secret word, the game</w:t>
      </w:r>
      <w:r w:rsidR="004D2FDE">
        <w:t xml:space="preserve"> is considered won.</w:t>
      </w:r>
    </w:p>
    <w:p w:rsidR="00A368FC" w:rsidRDefault="00A368FC" w:rsidP="00A368FC">
      <w:pPr>
        <w:pStyle w:val="Heading3"/>
      </w:pPr>
      <w:r>
        <w:t>Example game session</w:t>
      </w:r>
    </w:p>
    <w:p w:rsidR="00A368FC" w:rsidRDefault="00A368FC" w:rsidP="00A368FC">
      <w:r>
        <w:t xml:space="preserve">In this game session the computer’s secret random </w:t>
      </w:r>
      <w:r w:rsidR="00562B9A">
        <w:t>word</w:t>
      </w:r>
      <w:r>
        <w:t xml:space="preserve"> is </w:t>
      </w:r>
      <w:r w:rsidR="00562B9A" w:rsidRPr="00562B9A">
        <w:rPr>
          <w:i/>
        </w:rPr>
        <w:t>developer</w:t>
      </w:r>
      <w:r>
        <w:t xml:space="preserve">. The player’s input is shown in </w:t>
      </w:r>
      <w:r>
        <w:rPr>
          <w:i/>
        </w:rPr>
        <w:t>italic</w:t>
      </w:r>
      <w:r>
        <w:t>:</w:t>
      </w:r>
    </w:p>
    <w:tbl>
      <w:tblPr>
        <w:tblW w:w="0" w:type="auto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2"/>
      </w:tblGrid>
      <w:tr w:rsidR="00A368FC" w:rsidTr="00A368FC"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8FC" w:rsidRDefault="00A368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Welcome to “</w:t>
            </w:r>
            <w:r w:rsidR="00562B9A">
              <w:rPr>
                <w:rFonts w:ascii="Consolas" w:hAnsi="Consolas" w:cs="Consolas"/>
                <w:b/>
                <w:noProof/>
                <w:sz w:val="21"/>
                <w:szCs w:val="21"/>
              </w:rPr>
              <w:t>Hangman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”</w:t>
            </w:r>
            <w:r w:rsidR="00562B9A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game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. Please try to guess my secret </w:t>
            </w:r>
            <w:r w:rsidR="009C26AD">
              <w:rPr>
                <w:rFonts w:ascii="Consolas" w:hAnsi="Consolas" w:cs="Consolas"/>
                <w:b/>
                <w:noProof/>
                <w:sz w:val="21"/>
                <w:szCs w:val="21"/>
              </w:rPr>
              <w:t>word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  <w:r w:rsidR="00C41CA5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Your health is 5.</w:t>
            </w:r>
          </w:p>
          <w:p w:rsidR="00C41CA5" w:rsidRDefault="00C41CA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_ _ _ _ _ _ _ _ _</w:t>
            </w:r>
          </w:p>
          <w:p w:rsidR="00A368FC" w:rsidRDefault="00A368FC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 w:rsidR="00C41CA5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e</w:t>
            </w:r>
          </w:p>
          <w:p w:rsidR="00C41CA5" w:rsidRDefault="00C41CA5" w:rsidP="00C41CA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Good job! You revealed 3 letters. Your health is 5.</w:t>
            </w:r>
          </w:p>
          <w:p w:rsidR="00C41CA5" w:rsidRDefault="00C41CA5" w:rsidP="00C41CA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_ e _ e _ _ _ e _</w:t>
            </w:r>
          </w:p>
          <w:p w:rsidR="00C41CA5" w:rsidRDefault="00C41CA5" w:rsidP="00C41CA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a</w:t>
            </w:r>
          </w:p>
          <w:p w:rsidR="00C41CA5" w:rsidRDefault="00C41CA5" w:rsidP="00C41CA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Sorry! There are no unrevealed letters “a”. Your health is now 4.</w:t>
            </w:r>
          </w:p>
          <w:p w:rsidR="00C41CA5" w:rsidRDefault="00C41CA5" w:rsidP="00C41CA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_ e _ e _ _ _ e _</w:t>
            </w:r>
          </w:p>
          <w:p w:rsidR="001B7E08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r</w:t>
            </w:r>
          </w:p>
          <w:p w:rsidR="001B7E08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Good job! You revealed 1 letter. Your health is 4.</w:t>
            </w:r>
          </w:p>
          <w:p w:rsidR="001B7E08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_ e _ e _ _ _ e r</w:t>
            </w:r>
          </w:p>
          <w:p w:rsidR="001B7E08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d</w:t>
            </w:r>
          </w:p>
          <w:p w:rsidR="001B7E08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Good job! You revealed 1 letter. Your health is 4.</w:t>
            </w:r>
          </w:p>
          <w:p w:rsidR="001B7E08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d e _ e _ _ _ e r</w:t>
            </w:r>
          </w:p>
          <w:p w:rsidR="001B7E08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v</w:t>
            </w:r>
          </w:p>
          <w:p w:rsidR="001B7E08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Good job! You revealed 1 letter. Your health is 4.</w:t>
            </w:r>
          </w:p>
          <w:p w:rsidR="001B7E08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d e v e _ _ _ e r</w:t>
            </w:r>
          </w:p>
          <w:p w:rsidR="001B7E08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l</w:t>
            </w:r>
          </w:p>
          <w:p w:rsidR="001B7E08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Good job! You revealed 1 letter. Your health is 4.</w:t>
            </w:r>
          </w:p>
          <w:p w:rsidR="001B7E08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d e v e l _ _ e r</w:t>
            </w:r>
          </w:p>
          <w:p w:rsidR="001B7E08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o</w:t>
            </w:r>
          </w:p>
          <w:p w:rsidR="001B7E08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Good job! You revealed 1 letter. Your health is 4.</w:t>
            </w:r>
          </w:p>
          <w:p w:rsidR="001B7E08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d e v e l o _ e r</w:t>
            </w:r>
          </w:p>
          <w:p w:rsidR="001B7E08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guess: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p</w:t>
            </w:r>
          </w:p>
          <w:p w:rsidR="001B7E08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You won! Your health is 4.</w:t>
            </w:r>
          </w:p>
          <w:p w:rsidR="00A368FC" w:rsidRDefault="001B7E08" w:rsidP="001B7E0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secret word is: d e v e l o p e r</w:t>
            </w:r>
          </w:p>
        </w:tc>
      </w:tr>
    </w:tbl>
    <w:p w:rsidR="0075643E" w:rsidRDefault="0075643E" w:rsidP="0075643E">
      <w:r>
        <w:t>Some players could try to cheat by entering illegal moves, so be cautious.</w:t>
      </w:r>
    </w:p>
    <w:p w:rsidR="00EA1211" w:rsidRPr="003B07B8" w:rsidRDefault="00EA1211" w:rsidP="003B07B8">
      <w:pPr>
        <w:tabs>
          <w:tab w:val="left" w:pos="2385"/>
        </w:tabs>
      </w:pPr>
    </w:p>
    <w:sectPr w:rsidR="00EA1211" w:rsidRPr="003B07B8" w:rsidSect="00346BC7">
      <w:headerReference w:type="default" r:id="rId12"/>
      <w:footerReference w:type="defaul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A56" w:rsidRDefault="00BF0A56">
      <w:r>
        <w:separator/>
      </w:r>
    </w:p>
  </w:endnote>
  <w:endnote w:type="continuationSeparator" w:id="0">
    <w:p w:rsidR="00BF0A56" w:rsidRDefault="00BF0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0E532F" w:rsidRDefault="003F3A33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DE4AFA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DE4AFA">
            <w:rPr>
              <w:noProof/>
            </w:rPr>
            <w:t>3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0E532F" w:rsidRDefault="003F3A33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A56" w:rsidRDefault="00BF0A56">
      <w:r>
        <w:separator/>
      </w:r>
    </w:p>
  </w:footnote>
  <w:footnote w:type="continuationSeparator" w:id="0">
    <w:p w:rsidR="00BF0A56" w:rsidRDefault="00BF0A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3F3A33" w:rsidRPr="0017625F" w:rsidTr="00084F57">
      <w:trPr>
        <w:trHeight w:val="675"/>
      </w:trPr>
      <w:tc>
        <w:tcPr>
          <w:tcW w:w="3119" w:type="dxa"/>
        </w:tcPr>
        <w:p w:rsidR="003F3A33" w:rsidRPr="0017625F" w:rsidRDefault="00DE4AFA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3F3A33" w:rsidRPr="000E532F" w:rsidRDefault="003F3A33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 w:rsidR="0046113A">
            <w:t xml:space="preserve">, </w:t>
          </w:r>
          <w:r w:rsidRPr="000E532F">
            <w:t>Sofia, 1729, Bulgaria</w:t>
          </w:r>
        </w:p>
        <w:p w:rsidR="003F3A33" w:rsidRPr="000E532F" w:rsidRDefault="003F3A33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3F3A33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25E2"/>
    <w:rsid w:val="0000662C"/>
    <w:rsid w:val="00027702"/>
    <w:rsid w:val="000302FC"/>
    <w:rsid w:val="00045F0E"/>
    <w:rsid w:val="00063ABA"/>
    <w:rsid w:val="0007452E"/>
    <w:rsid w:val="00081121"/>
    <w:rsid w:val="00083612"/>
    <w:rsid w:val="00084F57"/>
    <w:rsid w:val="00092393"/>
    <w:rsid w:val="000A3ECF"/>
    <w:rsid w:val="000B00A0"/>
    <w:rsid w:val="000C1DA0"/>
    <w:rsid w:val="000E532F"/>
    <w:rsid w:val="000E6EA7"/>
    <w:rsid w:val="00124051"/>
    <w:rsid w:val="00134C58"/>
    <w:rsid w:val="0014245A"/>
    <w:rsid w:val="00144828"/>
    <w:rsid w:val="0016534A"/>
    <w:rsid w:val="0017625F"/>
    <w:rsid w:val="00193E4B"/>
    <w:rsid w:val="00196928"/>
    <w:rsid w:val="001B7E08"/>
    <w:rsid w:val="001C2735"/>
    <w:rsid w:val="001C73D1"/>
    <w:rsid w:val="001E177B"/>
    <w:rsid w:val="001E5B01"/>
    <w:rsid w:val="00213EAA"/>
    <w:rsid w:val="002268C8"/>
    <w:rsid w:val="00243ADB"/>
    <w:rsid w:val="0027273B"/>
    <w:rsid w:val="00281E0E"/>
    <w:rsid w:val="00287E83"/>
    <w:rsid w:val="00292B9F"/>
    <w:rsid w:val="002A0077"/>
    <w:rsid w:val="002B6B03"/>
    <w:rsid w:val="002C4AAB"/>
    <w:rsid w:val="002C72A4"/>
    <w:rsid w:val="003022ED"/>
    <w:rsid w:val="00346BC7"/>
    <w:rsid w:val="00353054"/>
    <w:rsid w:val="00374F80"/>
    <w:rsid w:val="003B07B8"/>
    <w:rsid w:val="003C320F"/>
    <w:rsid w:val="003E050C"/>
    <w:rsid w:val="003E0CC2"/>
    <w:rsid w:val="003F3A33"/>
    <w:rsid w:val="004017F7"/>
    <w:rsid w:val="00414430"/>
    <w:rsid w:val="0043497E"/>
    <w:rsid w:val="004452F2"/>
    <w:rsid w:val="00460E19"/>
    <w:rsid w:val="0046113A"/>
    <w:rsid w:val="00467E8E"/>
    <w:rsid w:val="004D0809"/>
    <w:rsid w:val="004D2F13"/>
    <w:rsid w:val="004D2FDE"/>
    <w:rsid w:val="004D49ED"/>
    <w:rsid w:val="004E3213"/>
    <w:rsid w:val="004F2E64"/>
    <w:rsid w:val="00500497"/>
    <w:rsid w:val="00502A78"/>
    <w:rsid w:val="005121D8"/>
    <w:rsid w:val="0052291C"/>
    <w:rsid w:val="00524557"/>
    <w:rsid w:val="0053698C"/>
    <w:rsid w:val="005378DB"/>
    <w:rsid w:val="005423F0"/>
    <w:rsid w:val="0054631B"/>
    <w:rsid w:val="00562B9A"/>
    <w:rsid w:val="005668A0"/>
    <w:rsid w:val="005D35AE"/>
    <w:rsid w:val="005F195F"/>
    <w:rsid w:val="005F7264"/>
    <w:rsid w:val="00605D5F"/>
    <w:rsid w:val="00613300"/>
    <w:rsid w:val="0063555E"/>
    <w:rsid w:val="00647AF5"/>
    <w:rsid w:val="00657746"/>
    <w:rsid w:val="00657D9D"/>
    <w:rsid w:val="00685115"/>
    <w:rsid w:val="006A0DB7"/>
    <w:rsid w:val="006A2156"/>
    <w:rsid w:val="006B01AC"/>
    <w:rsid w:val="006D2A3D"/>
    <w:rsid w:val="006D5214"/>
    <w:rsid w:val="006F52DC"/>
    <w:rsid w:val="006F76C6"/>
    <w:rsid w:val="007079C8"/>
    <w:rsid w:val="0071580A"/>
    <w:rsid w:val="0072303E"/>
    <w:rsid w:val="007363A6"/>
    <w:rsid w:val="007558AF"/>
    <w:rsid w:val="0075643E"/>
    <w:rsid w:val="00757FE9"/>
    <w:rsid w:val="00764E7B"/>
    <w:rsid w:val="0077503E"/>
    <w:rsid w:val="00790B8C"/>
    <w:rsid w:val="007A1A28"/>
    <w:rsid w:val="007A7190"/>
    <w:rsid w:val="007B2F61"/>
    <w:rsid w:val="007B413A"/>
    <w:rsid w:val="007C4F57"/>
    <w:rsid w:val="007D1D0B"/>
    <w:rsid w:val="007D4D07"/>
    <w:rsid w:val="007D7773"/>
    <w:rsid w:val="007F6CE5"/>
    <w:rsid w:val="00810953"/>
    <w:rsid w:val="00832F98"/>
    <w:rsid w:val="0083397B"/>
    <w:rsid w:val="008366B5"/>
    <w:rsid w:val="00847096"/>
    <w:rsid w:val="00847872"/>
    <w:rsid w:val="0087049B"/>
    <w:rsid w:val="0088299B"/>
    <w:rsid w:val="008A1802"/>
    <w:rsid w:val="008C40A0"/>
    <w:rsid w:val="008D4936"/>
    <w:rsid w:val="008F4BF1"/>
    <w:rsid w:val="008F5EEE"/>
    <w:rsid w:val="009128CD"/>
    <w:rsid w:val="00922E72"/>
    <w:rsid w:val="0092595E"/>
    <w:rsid w:val="009370B8"/>
    <w:rsid w:val="00946555"/>
    <w:rsid w:val="00947107"/>
    <w:rsid w:val="0096579B"/>
    <w:rsid w:val="009813CA"/>
    <w:rsid w:val="009840EA"/>
    <w:rsid w:val="009A534F"/>
    <w:rsid w:val="009A6337"/>
    <w:rsid w:val="009C26AD"/>
    <w:rsid w:val="009D3FF0"/>
    <w:rsid w:val="00A242BA"/>
    <w:rsid w:val="00A368FC"/>
    <w:rsid w:val="00A37C0F"/>
    <w:rsid w:val="00A417B0"/>
    <w:rsid w:val="00A46BBD"/>
    <w:rsid w:val="00A961FC"/>
    <w:rsid w:val="00A9626F"/>
    <w:rsid w:val="00A97129"/>
    <w:rsid w:val="00AA3772"/>
    <w:rsid w:val="00AC7895"/>
    <w:rsid w:val="00AD6C58"/>
    <w:rsid w:val="00B13659"/>
    <w:rsid w:val="00B21BD9"/>
    <w:rsid w:val="00B222C7"/>
    <w:rsid w:val="00B409DD"/>
    <w:rsid w:val="00B55B33"/>
    <w:rsid w:val="00B56C9A"/>
    <w:rsid w:val="00B65801"/>
    <w:rsid w:val="00BB222F"/>
    <w:rsid w:val="00BB7B09"/>
    <w:rsid w:val="00BE2667"/>
    <w:rsid w:val="00BF0A56"/>
    <w:rsid w:val="00BF7748"/>
    <w:rsid w:val="00BF7A0F"/>
    <w:rsid w:val="00C0298B"/>
    <w:rsid w:val="00C02E7E"/>
    <w:rsid w:val="00C03AED"/>
    <w:rsid w:val="00C106CA"/>
    <w:rsid w:val="00C2380A"/>
    <w:rsid w:val="00C2787B"/>
    <w:rsid w:val="00C3422D"/>
    <w:rsid w:val="00C41CA5"/>
    <w:rsid w:val="00C420D7"/>
    <w:rsid w:val="00C618B8"/>
    <w:rsid w:val="00C706A2"/>
    <w:rsid w:val="00C80649"/>
    <w:rsid w:val="00C95A9C"/>
    <w:rsid w:val="00CA0C42"/>
    <w:rsid w:val="00CA1113"/>
    <w:rsid w:val="00CB1877"/>
    <w:rsid w:val="00CB3351"/>
    <w:rsid w:val="00D03530"/>
    <w:rsid w:val="00D07175"/>
    <w:rsid w:val="00D111C9"/>
    <w:rsid w:val="00D214F1"/>
    <w:rsid w:val="00D25231"/>
    <w:rsid w:val="00D639F5"/>
    <w:rsid w:val="00D6520D"/>
    <w:rsid w:val="00D840B7"/>
    <w:rsid w:val="00D86395"/>
    <w:rsid w:val="00D9323B"/>
    <w:rsid w:val="00DA17CD"/>
    <w:rsid w:val="00DB209F"/>
    <w:rsid w:val="00DE491D"/>
    <w:rsid w:val="00DE4AFA"/>
    <w:rsid w:val="00E20B92"/>
    <w:rsid w:val="00E22B91"/>
    <w:rsid w:val="00E26CA9"/>
    <w:rsid w:val="00E468ED"/>
    <w:rsid w:val="00E5028E"/>
    <w:rsid w:val="00E723C4"/>
    <w:rsid w:val="00E75618"/>
    <w:rsid w:val="00E97ACC"/>
    <w:rsid w:val="00EA1211"/>
    <w:rsid w:val="00EA4997"/>
    <w:rsid w:val="00EA579E"/>
    <w:rsid w:val="00EC54DD"/>
    <w:rsid w:val="00EC5814"/>
    <w:rsid w:val="00ED07B8"/>
    <w:rsid w:val="00ED2F3E"/>
    <w:rsid w:val="00ED7BC2"/>
    <w:rsid w:val="00EF11B4"/>
    <w:rsid w:val="00EF1F97"/>
    <w:rsid w:val="00EF616E"/>
    <w:rsid w:val="00F02E82"/>
    <w:rsid w:val="00F155FD"/>
    <w:rsid w:val="00F20488"/>
    <w:rsid w:val="00F21D7F"/>
    <w:rsid w:val="00F31B4D"/>
    <w:rsid w:val="00F325AC"/>
    <w:rsid w:val="00F44305"/>
    <w:rsid w:val="00F447EB"/>
    <w:rsid w:val="00F642FA"/>
    <w:rsid w:val="00F7303B"/>
    <w:rsid w:val="00F81A79"/>
    <w:rsid w:val="00FA0138"/>
    <w:rsid w:val="00FC4793"/>
    <w:rsid w:val="00FE3F6E"/>
    <w:rsid w:val="00FF4D86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AD6C5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AD6C58"/>
    <w:rPr>
      <w:rFonts w:ascii="Calibri" w:hAnsi="Calibri" w:cs="Arial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AD6C5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AD6C58"/>
    <w:rPr>
      <w:rFonts w:ascii="Calibri" w:hAnsi="Calibri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3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>Telerik Corporation</Company>
  <LinksUpToDate>false</LinksUpToDate>
  <CharactersWithSpaces>6362</CharactersWithSpaces>
  <SharedDoc>false</SharedDoc>
  <HLinks>
    <vt:vector size="6" baseType="variant"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Svetlin Nakov</dc:creator>
  <cp:lastModifiedBy>dminkov</cp:lastModifiedBy>
  <cp:revision>2</cp:revision>
  <dcterms:created xsi:type="dcterms:W3CDTF">2010-12-15T15:26:00Z</dcterms:created>
  <dcterms:modified xsi:type="dcterms:W3CDTF">2010-12-15T15:26:00Z</dcterms:modified>
</cp:coreProperties>
</file>